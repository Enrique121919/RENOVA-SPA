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FF" w:rsidRDefault="002B7EFF" w:rsidP="00D414D8">
      <w:pPr>
        <w:jc w:val="center"/>
        <w:rPr>
          <w:rFonts w:ascii="Algerian" w:hAnsi="Algerian"/>
          <w:sz w:val="72"/>
          <w:szCs w:val="72"/>
          <w:lang w:val="es-MX"/>
        </w:rPr>
      </w:pPr>
    </w:p>
    <w:p w:rsidR="002B7EFF" w:rsidRDefault="002B7EFF" w:rsidP="00D414D8">
      <w:pPr>
        <w:jc w:val="center"/>
        <w:rPr>
          <w:rFonts w:ascii="Algerian" w:hAnsi="Algerian"/>
          <w:sz w:val="72"/>
          <w:szCs w:val="72"/>
          <w:lang w:val="es-MX"/>
        </w:rPr>
      </w:pPr>
    </w:p>
    <w:p w:rsidR="002B7EFF" w:rsidRDefault="002B7EFF" w:rsidP="002B7EFF">
      <w:pPr>
        <w:rPr>
          <w:rFonts w:ascii="Algerian" w:hAnsi="Algerian"/>
          <w:sz w:val="72"/>
          <w:szCs w:val="72"/>
          <w:lang w:val="es-MX"/>
        </w:rPr>
      </w:pPr>
    </w:p>
    <w:p w:rsidR="002B7EFF" w:rsidRDefault="002B7EFF" w:rsidP="00D414D8">
      <w:pPr>
        <w:jc w:val="center"/>
        <w:rPr>
          <w:rFonts w:ascii="Algerian" w:hAnsi="Algerian"/>
          <w:sz w:val="72"/>
          <w:szCs w:val="72"/>
          <w:lang w:val="es-MX"/>
        </w:rPr>
      </w:pPr>
    </w:p>
    <w:p w:rsidR="00D414D8" w:rsidRPr="00D414D8" w:rsidRDefault="00D414D8" w:rsidP="00D414D8">
      <w:pPr>
        <w:jc w:val="center"/>
        <w:rPr>
          <w:rFonts w:ascii="Algerian" w:hAnsi="Algerian"/>
          <w:sz w:val="72"/>
          <w:szCs w:val="72"/>
          <w:lang w:val="es-MX"/>
        </w:rPr>
      </w:pPr>
      <w:r w:rsidRPr="00D414D8">
        <w:rPr>
          <w:rFonts w:ascii="Algerian" w:hAnsi="Algerian"/>
          <w:sz w:val="72"/>
          <w:szCs w:val="72"/>
          <w:lang w:val="es-MX"/>
        </w:rPr>
        <w:t>Manual de usuario</w:t>
      </w:r>
    </w:p>
    <w:p w:rsidR="002B7EFF" w:rsidRDefault="002B7EFF" w:rsidP="00D414D8">
      <w:pPr>
        <w:jc w:val="center"/>
        <w:rPr>
          <w:rFonts w:ascii="Algerian" w:hAnsi="Algerian"/>
          <w:sz w:val="72"/>
          <w:szCs w:val="72"/>
          <w:lang w:val="es-MX"/>
        </w:rPr>
      </w:pPr>
      <w:r>
        <w:rPr>
          <w:rFonts w:ascii="Algerian" w:hAnsi="Algerian"/>
          <w:sz w:val="72"/>
          <w:szCs w:val="72"/>
          <w:lang w:val="es-MX"/>
        </w:rPr>
        <w:t>By:</w:t>
      </w:r>
    </w:p>
    <w:p w:rsidR="00D414D8" w:rsidRPr="00D414D8" w:rsidRDefault="002B7EFF" w:rsidP="00D414D8">
      <w:pPr>
        <w:jc w:val="center"/>
        <w:rPr>
          <w:rFonts w:ascii="Algerian" w:hAnsi="Algerian"/>
          <w:sz w:val="72"/>
          <w:szCs w:val="72"/>
          <w:lang w:val="es-MX"/>
        </w:rPr>
      </w:pPr>
      <w:r>
        <w:rPr>
          <w:rFonts w:ascii="Algerian" w:hAnsi="Algerian"/>
          <w:sz w:val="72"/>
          <w:szCs w:val="72"/>
          <w:lang w:val="es-MX"/>
        </w:rPr>
        <w:t>Enrique Díaz Ramírez</w:t>
      </w:r>
      <w:r w:rsidR="00D414D8" w:rsidRPr="00D414D8">
        <w:rPr>
          <w:rFonts w:ascii="Algerian" w:hAnsi="Algerian"/>
          <w:sz w:val="72"/>
          <w:szCs w:val="72"/>
          <w:lang w:val="es-MX"/>
        </w:rPr>
        <w:br w:type="page"/>
      </w:r>
    </w:p>
    <w:p w:rsidR="00D414D8" w:rsidRDefault="00D414D8">
      <w:pPr>
        <w:rPr>
          <w:rFonts w:asciiTheme="majorHAnsi" w:hAnsiTheme="majorHAnsi" w:cs="Times New Roman"/>
          <w:b/>
          <w:sz w:val="24"/>
          <w:szCs w:val="24"/>
          <w:lang w:val="es-MX"/>
        </w:rPr>
      </w:pPr>
    </w:p>
    <w:p w:rsidR="009B201F" w:rsidRPr="003C1833" w:rsidRDefault="002B7EFF" w:rsidP="009B201F">
      <w:pPr>
        <w:pStyle w:val="TOCTitle"/>
        <w:rPr>
          <w:lang w:val="es-MX"/>
        </w:rPr>
      </w:pPr>
      <w:r w:rsidRPr="003C1833">
        <w:rPr>
          <w:lang w:val="es-MX"/>
        </w:rPr>
        <w:t>Índice</w:t>
      </w:r>
    </w:p>
    <w:p w:rsidR="009B201F" w:rsidRPr="00AB7C5B" w:rsidRDefault="00D414D8" w:rsidP="009B201F">
      <w:pPr>
        <w:pStyle w:val="Level1"/>
        <w:rPr>
          <w:lang w:val="es-MX"/>
        </w:rPr>
      </w:pPr>
      <w:r>
        <w:rPr>
          <w:webHidden/>
          <w:lang w:val="es-MX"/>
        </w:rPr>
        <w:t>PAGINA PRINCIPAL</w:t>
      </w:r>
      <w:r w:rsidR="00971AA1" w:rsidRPr="00AB7C5B">
        <w:rPr>
          <w:webHidden/>
          <w:lang w:val="es-MX"/>
        </w:rPr>
        <w:tab/>
      </w:r>
    </w:p>
    <w:p w:rsidR="009B201F" w:rsidRPr="009B201F" w:rsidRDefault="00D414D8" w:rsidP="009B201F">
      <w:pPr>
        <w:pStyle w:val="Level3"/>
      </w:pPr>
      <w:r>
        <w:rPr>
          <w:webHidden/>
        </w:rPr>
        <w:t>Reconocimiento del entorno</w:t>
      </w:r>
      <w:r w:rsidR="00971AA1">
        <w:rPr>
          <w:webHidden/>
        </w:rPr>
        <w:tab/>
      </w:r>
    </w:p>
    <w:p w:rsidR="009B201F" w:rsidRPr="009B201F" w:rsidRDefault="00971AA1" w:rsidP="009B201F">
      <w:pPr>
        <w:pStyle w:val="Level2"/>
      </w:pPr>
      <w:r>
        <w:rPr>
          <w:webHidden/>
        </w:rPr>
        <w:tab/>
      </w:r>
    </w:p>
    <w:p w:rsidR="009B201F" w:rsidRPr="009B201F" w:rsidRDefault="002B7EFF" w:rsidP="009B201F">
      <w:pPr>
        <w:pStyle w:val="Level1"/>
      </w:pPr>
      <w:r>
        <w:rPr>
          <w:webHidden/>
        </w:rPr>
        <w:t>InICIAR LA APLICACION</w:t>
      </w:r>
      <w:r w:rsidR="00971AA1">
        <w:rPr>
          <w:webHidden/>
        </w:rPr>
        <w:tab/>
      </w:r>
    </w:p>
    <w:p w:rsidR="003C1833" w:rsidRPr="0034224C" w:rsidRDefault="002B7EFF" w:rsidP="009B201F">
      <w:pPr>
        <w:pStyle w:val="Level3"/>
        <w:rPr>
          <w:lang w:val="es-MX"/>
        </w:rPr>
      </w:pPr>
      <w:r>
        <w:rPr>
          <w:webHidden/>
          <w:lang w:val="es-MX"/>
        </w:rPr>
        <w:t>Aprender a usar la aplicacion</w:t>
      </w:r>
      <w:r w:rsidR="00971AA1" w:rsidRPr="0034224C">
        <w:rPr>
          <w:webHidden/>
          <w:lang w:val="es-MX"/>
        </w:rPr>
        <w:tab/>
      </w: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3C1833" w:rsidRPr="0034224C" w:rsidRDefault="003C1833" w:rsidP="003C1833">
      <w:pPr>
        <w:rPr>
          <w:lang w:val="es-MX"/>
        </w:rPr>
      </w:pPr>
    </w:p>
    <w:p w:rsidR="009B201F" w:rsidRPr="0034224C" w:rsidRDefault="003C1833" w:rsidP="003C1833">
      <w:pPr>
        <w:tabs>
          <w:tab w:val="left" w:pos="1215"/>
        </w:tabs>
        <w:rPr>
          <w:lang w:val="es-MX"/>
        </w:rPr>
      </w:pPr>
      <w:r w:rsidRPr="0034224C">
        <w:rPr>
          <w:lang w:val="es-MX"/>
        </w:rPr>
        <w:tab/>
      </w: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3C1833" w:rsidRDefault="003C1833" w:rsidP="003C1833">
      <w:pPr>
        <w:tabs>
          <w:tab w:val="left" w:pos="1215"/>
        </w:tabs>
        <w:rPr>
          <w:lang w:val="es-MX"/>
        </w:rPr>
      </w:pPr>
    </w:p>
    <w:p w:rsidR="00F31E3F" w:rsidRDefault="00F31E3F" w:rsidP="003C1833">
      <w:pPr>
        <w:tabs>
          <w:tab w:val="left" w:pos="1215"/>
        </w:tabs>
        <w:rPr>
          <w:lang w:val="es-MX"/>
        </w:rPr>
      </w:pPr>
    </w:p>
    <w:p w:rsidR="00F31E3F" w:rsidRDefault="00F31E3F" w:rsidP="003C1833">
      <w:pPr>
        <w:tabs>
          <w:tab w:val="left" w:pos="1215"/>
        </w:tabs>
        <w:rPr>
          <w:lang w:val="es-MX"/>
        </w:rPr>
      </w:pPr>
    </w:p>
    <w:p w:rsidR="00F31E3F" w:rsidRPr="0034224C" w:rsidRDefault="00F31E3F" w:rsidP="003C1833">
      <w:pPr>
        <w:tabs>
          <w:tab w:val="left" w:pos="1215"/>
        </w:tabs>
        <w:rPr>
          <w:lang w:val="es-MX"/>
        </w:rPr>
      </w:pPr>
    </w:p>
    <w:p w:rsidR="003C1833" w:rsidRPr="0034224C" w:rsidRDefault="003C1833" w:rsidP="003C1833">
      <w:pPr>
        <w:tabs>
          <w:tab w:val="left" w:pos="1215"/>
        </w:tabs>
        <w:rPr>
          <w:lang w:val="es-MX"/>
        </w:rPr>
      </w:pPr>
    </w:p>
    <w:p w:rsidR="003C1833" w:rsidRPr="0034224C" w:rsidRDefault="003C1833" w:rsidP="003C1833">
      <w:pPr>
        <w:tabs>
          <w:tab w:val="left" w:pos="1215"/>
        </w:tabs>
        <w:rPr>
          <w:lang w:val="es-MX"/>
        </w:rPr>
      </w:pPr>
    </w:p>
    <w:p w:rsidR="002B7EFF" w:rsidRDefault="002B7EFF">
      <w:pPr>
        <w:rPr>
          <w:rFonts w:asciiTheme="majorHAnsi" w:hAnsiTheme="majorHAnsi" w:cs="Times New Roman"/>
          <w:b/>
          <w:bCs/>
          <w:caps/>
          <w:sz w:val="24"/>
          <w:szCs w:val="22"/>
          <w:u w:val="single"/>
          <w:lang w:val="es-MX"/>
        </w:rPr>
      </w:pPr>
      <w:r>
        <w:rPr>
          <w:sz w:val="24"/>
          <w:lang w:val="es-MX"/>
        </w:rPr>
        <w:br w:type="page"/>
      </w:r>
    </w:p>
    <w:p w:rsidR="00D414D8" w:rsidRDefault="00D414D8" w:rsidP="00F31E3F">
      <w:pPr>
        <w:pStyle w:val="Level1"/>
        <w:spacing w:line="480" w:lineRule="auto"/>
        <w:rPr>
          <w:sz w:val="24"/>
          <w:lang w:val="es-MX"/>
        </w:rPr>
      </w:pPr>
      <w:bookmarkStart w:id="0" w:name="_GoBack"/>
      <w:bookmarkEnd w:id="0"/>
      <w:r>
        <w:rPr>
          <w:sz w:val="24"/>
          <w:lang w:val="es-MX"/>
        </w:rPr>
        <w:lastRenderedPageBreak/>
        <w:t>RECONOCIMIENTO DEL ENTORNO</w:t>
      </w:r>
    </w:p>
    <w:p w:rsidR="003C1833" w:rsidRDefault="00D414D8" w:rsidP="00D414D8">
      <w:pPr>
        <w:jc w:val="both"/>
        <w:rPr>
          <w:rFonts w:ascii="Arial" w:hAnsi="Arial"/>
          <w:lang w:val="es-MX"/>
        </w:rPr>
      </w:pPr>
      <w:r>
        <w:rPr>
          <w:rFonts w:ascii="Arial" w:hAnsi="Arial"/>
          <w:lang w:val="es-MX"/>
        </w:rPr>
        <w:t>1-</w:t>
      </w:r>
      <w:r w:rsidRPr="00D414D8">
        <w:rPr>
          <w:rFonts w:ascii="Arial" w:hAnsi="Arial"/>
          <w:lang w:val="es-MX"/>
        </w:rPr>
        <w:t>Como primer paso, como creadores del software, se procederá a instalar RenovaSpa en su escritorio, la aplicación será manipulada localmente sin conexión a internet pero almacenando la información en una base de datos.</w:t>
      </w:r>
    </w:p>
    <w:p w:rsidR="00D414D8" w:rsidRDefault="00D414D8" w:rsidP="00D414D8">
      <w:pPr>
        <w:jc w:val="both"/>
        <w:rPr>
          <w:rFonts w:ascii="Arial" w:hAnsi="Arial"/>
          <w:lang w:val="es-MX"/>
        </w:rPr>
      </w:pPr>
    </w:p>
    <w:p w:rsidR="00D414D8" w:rsidRPr="00D414D8" w:rsidRDefault="00D414D8" w:rsidP="00D414D8">
      <w:pPr>
        <w:jc w:val="both"/>
        <w:rPr>
          <w:rFonts w:ascii="Arial" w:hAnsi="Arial"/>
          <w:lang w:val="es-MX"/>
        </w:rPr>
      </w:pPr>
      <w:r>
        <w:rPr>
          <w:rFonts w:ascii="Arial" w:hAnsi="Arial"/>
          <w:lang w:val="es-MX"/>
        </w:rPr>
        <w:t xml:space="preserve">2-La página principal cuenta con los campos necesarios para ingresar la información que la empresa solicita hacia el cliente, en caso de que falte algún dato, no se permitirá almacenar la información, es necesario rellenar los campos con datos correctos, en caso de que faltara ingresar información a uno de ellos automáticamente se dispara un mensaje. </w:t>
      </w:r>
    </w:p>
    <w:p w:rsidR="00EE29DC" w:rsidRPr="00F31E3F" w:rsidRDefault="00D414D8" w:rsidP="00752015">
      <w:pPr>
        <w:pStyle w:val="Level1"/>
        <w:spacing w:line="480" w:lineRule="auto"/>
        <w:rPr>
          <w:sz w:val="24"/>
          <w:lang w:val="es-MX"/>
        </w:rPr>
      </w:pPr>
      <w:r>
        <w:rPr>
          <w:noProof/>
          <w:lang w:val="es-MX" w:eastAsia="es-MX"/>
        </w:rPr>
        <w:drawing>
          <wp:inline distT="0" distB="0" distL="0" distR="0" wp14:anchorId="0C365884" wp14:editId="7C65656D">
            <wp:extent cx="5486400" cy="30848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84830"/>
                    </a:xfrm>
                    <a:prstGeom prst="rect">
                      <a:avLst/>
                    </a:prstGeom>
                  </pic:spPr>
                </pic:pic>
              </a:graphicData>
            </a:graphic>
          </wp:inline>
        </w:drawing>
      </w:r>
    </w:p>
    <w:p w:rsidR="00EE29DC" w:rsidRPr="00F31E3F" w:rsidRDefault="001E70EC" w:rsidP="00F31E3F">
      <w:pPr>
        <w:pStyle w:val="Level1"/>
        <w:spacing w:line="480" w:lineRule="auto"/>
        <w:rPr>
          <w:webHidden/>
          <w:sz w:val="24"/>
        </w:rPr>
      </w:pPr>
      <w:r w:rsidRPr="00F31E3F">
        <w:rPr>
          <w:webHidden/>
          <w:sz w:val="24"/>
        </w:rPr>
        <w:t>iniciar la aplicación</w:t>
      </w:r>
    </w:p>
    <w:p w:rsidR="001E70EC" w:rsidRPr="00F31E3F" w:rsidRDefault="001E70EC" w:rsidP="00F31E3F">
      <w:pPr>
        <w:pStyle w:val="Level2"/>
        <w:numPr>
          <w:ilvl w:val="0"/>
          <w:numId w:val="7"/>
        </w:numPr>
        <w:spacing w:line="480" w:lineRule="auto"/>
        <w:rPr>
          <w:noProof/>
          <w:sz w:val="24"/>
          <w:lang w:val="es-MX" w:eastAsia="es-MX"/>
        </w:rPr>
      </w:pPr>
      <w:r w:rsidRPr="00F31E3F">
        <w:rPr>
          <w:b w:val="0"/>
          <w:noProof/>
          <w:sz w:val="24"/>
          <w:lang w:val="es-MX" w:eastAsia="es-MX"/>
        </w:rPr>
        <w:t>abrir el navegador deseado para usar la aplicación.</w:t>
      </w:r>
    </w:p>
    <w:p w:rsidR="00314482" w:rsidRPr="00F31E3F" w:rsidRDefault="00314482" w:rsidP="00F31E3F">
      <w:pPr>
        <w:pStyle w:val="Level2"/>
        <w:spacing w:line="480" w:lineRule="auto"/>
        <w:ind w:left="720"/>
        <w:rPr>
          <w:noProof/>
          <w:sz w:val="24"/>
          <w:lang w:val="es-MX" w:eastAsia="es-MX"/>
        </w:rPr>
      </w:pPr>
    </w:p>
    <w:p w:rsidR="00314482" w:rsidRPr="00F31E3F" w:rsidRDefault="00752015" w:rsidP="00F31E3F">
      <w:pPr>
        <w:pStyle w:val="Level2"/>
        <w:numPr>
          <w:ilvl w:val="0"/>
          <w:numId w:val="7"/>
        </w:numPr>
        <w:spacing w:line="480" w:lineRule="auto"/>
        <w:rPr>
          <w:noProof/>
          <w:sz w:val="24"/>
          <w:lang w:val="es-MX" w:eastAsia="es-MX"/>
        </w:rPr>
      </w:pPr>
      <w:r>
        <w:rPr>
          <w:b w:val="0"/>
          <w:noProof/>
          <w:sz w:val="24"/>
          <w:lang w:val="es-MX" w:eastAsia="es-MX"/>
        </w:rPr>
        <w:t>en la parte de la url ingresar:</w:t>
      </w:r>
    </w:p>
    <w:p w:rsidR="00314482" w:rsidRPr="00F31E3F" w:rsidRDefault="00314482" w:rsidP="00F31E3F">
      <w:pPr>
        <w:pStyle w:val="Prrafodelista"/>
        <w:spacing w:line="480" w:lineRule="auto"/>
        <w:rPr>
          <w:sz w:val="22"/>
          <w:lang w:val="es-MX"/>
        </w:rPr>
      </w:pPr>
    </w:p>
    <w:p w:rsidR="001E70EC" w:rsidRPr="00F31E3F" w:rsidRDefault="00D82FD6" w:rsidP="00F31E3F">
      <w:pPr>
        <w:pStyle w:val="Level2"/>
        <w:spacing w:line="480" w:lineRule="auto"/>
        <w:ind w:left="720"/>
        <w:rPr>
          <w:noProof/>
          <w:sz w:val="24"/>
          <w:lang w:val="es-MX" w:eastAsia="es-MX"/>
        </w:rPr>
      </w:pPr>
      <w:hyperlink r:id="rId11" w:history="1">
        <w:r w:rsidR="001E70EC" w:rsidRPr="00F31E3F">
          <w:rPr>
            <w:rStyle w:val="Hipervnculo"/>
            <w:noProof/>
            <w:sz w:val="24"/>
            <w:lang w:val="es-MX" w:eastAsia="es-MX"/>
          </w:rPr>
          <w:t>http://localhost:8080/renovaspa/cuestionario.php</w:t>
        </w:r>
      </w:hyperlink>
    </w:p>
    <w:p w:rsidR="001E70EC" w:rsidRPr="00F31E3F" w:rsidRDefault="001E70EC" w:rsidP="00F31E3F">
      <w:pPr>
        <w:pStyle w:val="Level2"/>
        <w:spacing w:line="480" w:lineRule="auto"/>
        <w:ind w:left="720"/>
        <w:rPr>
          <w:b w:val="0"/>
          <w:noProof/>
          <w:sz w:val="24"/>
          <w:lang w:val="es-MX" w:eastAsia="es-MX"/>
        </w:rPr>
      </w:pPr>
    </w:p>
    <w:p w:rsidR="001E70EC" w:rsidRPr="00F31E3F" w:rsidRDefault="001E70EC" w:rsidP="00F31E3F">
      <w:pPr>
        <w:pStyle w:val="Level2"/>
        <w:spacing w:line="480" w:lineRule="auto"/>
        <w:ind w:left="720"/>
        <w:rPr>
          <w:b w:val="0"/>
          <w:noProof/>
          <w:sz w:val="24"/>
          <w:lang w:val="es-MX" w:eastAsia="es-MX"/>
        </w:rPr>
      </w:pPr>
      <w:r w:rsidRPr="00F31E3F">
        <w:rPr>
          <w:b w:val="0"/>
          <w:noProof/>
          <w:sz w:val="24"/>
          <w:lang w:val="es-MX" w:eastAsia="es-MX"/>
        </w:rPr>
        <w:lastRenderedPageBreak/>
        <w:t>(Dependiendo de la configuración de puerto apache, puede ser como esta escrito en la parte superior o de la siguiente manera) y damos enter para ir a la aplicación.</w:t>
      </w:r>
    </w:p>
    <w:p w:rsidR="001E70EC" w:rsidRPr="00F31E3F" w:rsidRDefault="001E70EC" w:rsidP="00F31E3F">
      <w:pPr>
        <w:pStyle w:val="Level2"/>
        <w:spacing w:line="480" w:lineRule="auto"/>
        <w:ind w:left="720"/>
        <w:rPr>
          <w:b w:val="0"/>
          <w:noProof/>
          <w:sz w:val="24"/>
          <w:lang w:val="es-MX" w:eastAsia="es-MX"/>
        </w:rPr>
      </w:pPr>
    </w:p>
    <w:p w:rsidR="001E70EC" w:rsidRPr="00F31E3F" w:rsidRDefault="00D82FD6" w:rsidP="00F31E3F">
      <w:pPr>
        <w:pStyle w:val="Level2"/>
        <w:spacing w:line="480" w:lineRule="auto"/>
        <w:ind w:left="720"/>
        <w:rPr>
          <w:noProof/>
          <w:sz w:val="24"/>
          <w:lang w:val="es-MX" w:eastAsia="es-MX"/>
        </w:rPr>
      </w:pPr>
      <w:hyperlink r:id="rId12" w:history="1">
        <w:r w:rsidR="001E70EC" w:rsidRPr="00F31E3F">
          <w:rPr>
            <w:rStyle w:val="Hipervnculo"/>
            <w:noProof/>
            <w:sz w:val="24"/>
            <w:lang w:val="es-MX" w:eastAsia="es-MX"/>
          </w:rPr>
          <w:t>http://localhost/renovaspa/php/cuestionario.php</w:t>
        </w:r>
      </w:hyperlink>
    </w:p>
    <w:p w:rsidR="001E70EC" w:rsidRPr="00F31E3F" w:rsidRDefault="001E70EC" w:rsidP="00F31E3F">
      <w:pPr>
        <w:pStyle w:val="Level2"/>
        <w:spacing w:line="480" w:lineRule="auto"/>
        <w:ind w:left="720"/>
        <w:rPr>
          <w:noProof/>
          <w:sz w:val="24"/>
          <w:lang w:val="es-MX" w:eastAsia="es-MX"/>
        </w:rPr>
      </w:pPr>
    </w:p>
    <w:p w:rsidR="001E70EC" w:rsidRPr="00F31E3F" w:rsidRDefault="001E70EC" w:rsidP="00F31E3F">
      <w:pPr>
        <w:pStyle w:val="Level2"/>
        <w:numPr>
          <w:ilvl w:val="0"/>
          <w:numId w:val="7"/>
        </w:numPr>
        <w:spacing w:line="480" w:lineRule="auto"/>
        <w:rPr>
          <w:noProof/>
          <w:sz w:val="24"/>
          <w:lang w:val="es-MX" w:eastAsia="es-MX"/>
        </w:rPr>
      </w:pPr>
      <w:r w:rsidRPr="00F31E3F">
        <w:rPr>
          <w:noProof/>
          <w:sz w:val="24"/>
          <w:lang w:val="es-MX" w:eastAsia="es-MX"/>
        </w:rPr>
        <w:t>Una vez que ingresemos a la</w:t>
      </w:r>
      <w:r w:rsidR="00752015">
        <w:rPr>
          <w:noProof/>
          <w:sz w:val="24"/>
          <w:lang w:val="es-MX" w:eastAsia="es-MX"/>
        </w:rPr>
        <w:t xml:space="preserve"> interfaz de el cuestionario en el cual podemos ingresar la informacion</w:t>
      </w:r>
      <w:r w:rsidRPr="00F31E3F">
        <w:rPr>
          <w:noProof/>
          <w:sz w:val="24"/>
          <w:lang w:val="es-MX" w:eastAsia="es-MX"/>
        </w:rPr>
        <w:t>.</w:t>
      </w:r>
    </w:p>
    <w:p w:rsidR="00D76E4B" w:rsidRPr="00F31E3F" w:rsidRDefault="00D76E4B" w:rsidP="00F31E3F">
      <w:pPr>
        <w:pStyle w:val="Level2"/>
        <w:spacing w:line="480" w:lineRule="auto"/>
        <w:ind w:left="720"/>
        <w:rPr>
          <w:noProof/>
          <w:sz w:val="24"/>
          <w:lang w:val="es-MX" w:eastAsia="es-MX"/>
        </w:rPr>
      </w:pPr>
    </w:p>
    <w:p w:rsidR="00D76E4B" w:rsidRPr="00F31E3F" w:rsidRDefault="00752015" w:rsidP="00F31E3F">
      <w:pPr>
        <w:pStyle w:val="Level2"/>
        <w:spacing w:line="480" w:lineRule="auto"/>
        <w:ind w:left="720"/>
        <w:rPr>
          <w:noProof/>
          <w:sz w:val="24"/>
          <w:lang w:val="es-MX" w:eastAsia="es-MX"/>
        </w:rPr>
      </w:pPr>
      <w:r>
        <w:rPr>
          <w:noProof/>
          <w:lang w:val="es-MX" w:eastAsia="es-MX"/>
        </w:rPr>
        <w:drawing>
          <wp:inline distT="0" distB="0" distL="0" distR="0" wp14:anchorId="75E540C2" wp14:editId="3FE473F1">
            <wp:extent cx="5486400" cy="3084830"/>
            <wp:effectExtent l="0" t="0" r="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84830"/>
                    </a:xfrm>
                    <a:prstGeom prst="rect">
                      <a:avLst/>
                    </a:prstGeom>
                  </pic:spPr>
                </pic:pic>
              </a:graphicData>
            </a:graphic>
          </wp:inline>
        </w:drawing>
      </w:r>
    </w:p>
    <w:p w:rsidR="0034224C" w:rsidRPr="00F31E3F" w:rsidRDefault="0034224C" w:rsidP="00F31E3F">
      <w:pPr>
        <w:pStyle w:val="Level2"/>
        <w:spacing w:line="480" w:lineRule="auto"/>
        <w:ind w:left="720"/>
        <w:rPr>
          <w:noProof/>
          <w:sz w:val="24"/>
          <w:lang w:val="es-MX" w:eastAsia="es-MX"/>
        </w:rPr>
      </w:pPr>
    </w:p>
    <w:p w:rsidR="0034224C" w:rsidRPr="00F31E3F" w:rsidRDefault="0034224C" w:rsidP="00F31E3F">
      <w:pPr>
        <w:pStyle w:val="Level2"/>
        <w:spacing w:line="480" w:lineRule="auto"/>
        <w:ind w:left="720"/>
        <w:rPr>
          <w:noProof/>
          <w:sz w:val="24"/>
          <w:lang w:val="es-MX" w:eastAsia="es-MX"/>
        </w:rPr>
      </w:pPr>
    </w:p>
    <w:p w:rsidR="0034224C" w:rsidRPr="00F31E3F" w:rsidRDefault="0034224C" w:rsidP="00F31E3F">
      <w:pPr>
        <w:pStyle w:val="Level2"/>
        <w:spacing w:line="480" w:lineRule="auto"/>
        <w:ind w:left="720"/>
        <w:rPr>
          <w:noProof/>
          <w:sz w:val="24"/>
          <w:lang w:val="es-MX" w:eastAsia="es-MX"/>
        </w:rPr>
      </w:pPr>
    </w:p>
    <w:p w:rsidR="0034224C" w:rsidRDefault="00752015" w:rsidP="00752015">
      <w:pPr>
        <w:pStyle w:val="Level2"/>
        <w:numPr>
          <w:ilvl w:val="0"/>
          <w:numId w:val="7"/>
        </w:numPr>
        <w:spacing w:line="480" w:lineRule="auto"/>
        <w:jc w:val="both"/>
        <w:rPr>
          <w:noProof/>
          <w:sz w:val="24"/>
          <w:lang w:val="es-MX" w:eastAsia="es-MX"/>
        </w:rPr>
      </w:pPr>
      <w:r>
        <w:rPr>
          <w:noProof/>
          <w:sz w:val="24"/>
          <w:lang w:val="es-MX" w:eastAsia="es-MX"/>
        </w:rPr>
        <w:t xml:space="preserve">si en caso deescribir y notar que en el campo no se muestra las letras, lo mas seguro es que esten queriendo ingresar un texto en un campo de </w:t>
      </w:r>
      <w:r>
        <w:rPr>
          <w:noProof/>
          <w:sz w:val="24"/>
          <w:lang w:val="es-MX" w:eastAsia="es-MX"/>
        </w:rPr>
        <w:lastRenderedPageBreak/>
        <w:t>numeros en caso contrario los campos de texto si aceptan numero, por las direcciones entre otros motivos.</w:t>
      </w:r>
    </w:p>
    <w:p w:rsidR="00752015" w:rsidRDefault="00752015" w:rsidP="00752015">
      <w:pPr>
        <w:pStyle w:val="Level2"/>
        <w:numPr>
          <w:ilvl w:val="0"/>
          <w:numId w:val="7"/>
        </w:numPr>
        <w:spacing w:line="480" w:lineRule="auto"/>
        <w:jc w:val="both"/>
        <w:rPr>
          <w:noProof/>
          <w:sz w:val="24"/>
          <w:lang w:val="es-MX" w:eastAsia="es-MX"/>
        </w:rPr>
      </w:pPr>
      <w:r>
        <w:rPr>
          <w:noProof/>
          <w:sz w:val="24"/>
          <w:lang w:val="es-MX" w:eastAsia="es-MX"/>
        </w:rPr>
        <w:t>Si se nos olvida rellenar un campo la aplicación nos mostrara un mensaje:</w:t>
      </w:r>
    </w:p>
    <w:p w:rsidR="00752015" w:rsidRDefault="00752015" w:rsidP="00752015">
      <w:pPr>
        <w:pStyle w:val="Level2"/>
        <w:spacing w:line="480" w:lineRule="auto"/>
        <w:ind w:left="720"/>
        <w:jc w:val="center"/>
        <w:rPr>
          <w:noProof/>
          <w:sz w:val="24"/>
          <w:lang w:val="es-MX" w:eastAsia="es-MX"/>
        </w:rPr>
      </w:pPr>
      <w:r>
        <w:rPr>
          <w:noProof/>
          <w:lang w:val="es-MX" w:eastAsia="es-MX"/>
        </w:rPr>
        <w:drawing>
          <wp:inline distT="0" distB="0" distL="0" distR="0" wp14:anchorId="0F17B24A" wp14:editId="5D769D4E">
            <wp:extent cx="5486400" cy="308483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84830"/>
                    </a:xfrm>
                    <a:prstGeom prst="rect">
                      <a:avLst/>
                    </a:prstGeom>
                  </pic:spPr>
                </pic:pic>
              </a:graphicData>
            </a:graphic>
          </wp:inline>
        </w:drawing>
      </w:r>
    </w:p>
    <w:p w:rsidR="00752015" w:rsidRDefault="00752015" w:rsidP="00752015">
      <w:pPr>
        <w:pStyle w:val="Level2"/>
        <w:numPr>
          <w:ilvl w:val="0"/>
          <w:numId w:val="7"/>
        </w:numPr>
        <w:spacing w:line="480" w:lineRule="auto"/>
        <w:rPr>
          <w:noProof/>
          <w:sz w:val="24"/>
          <w:lang w:val="es-MX" w:eastAsia="es-MX"/>
        </w:rPr>
      </w:pPr>
      <w:r>
        <w:rPr>
          <w:noProof/>
          <w:sz w:val="24"/>
          <w:lang w:val="es-MX" w:eastAsia="es-MX"/>
        </w:rPr>
        <w:t>Nos podremos dar cuenta de que falta la informacion.</w:t>
      </w:r>
    </w:p>
    <w:p w:rsidR="00752015" w:rsidRDefault="00752015" w:rsidP="00752015">
      <w:pPr>
        <w:pStyle w:val="Level2"/>
        <w:numPr>
          <w:ilvl w:val="0"/>
          <w:numId w:val="7"/>
        </w:numPr>
        <w:spacing w:line="480" w:lineRule="auto"/>
        <w:rPr>
          <w:noProof/>
          <w:sz w:val="24"/>
          <w:lang w:val="es-MX" w:eastAsia="es-MX"/>
        </w:rPr>
      </w:pPr>
      <w:r>
        <w:rPr>
          <w:noProof/>
          <w:sz w:val="24"/>
          <w:lang w:val="es-MX" w:eastAsia="es-MX"/>
        </w:rPr>
        <w:t>Como ultimo punto solo queda el boton por el cual podemos guardar la informacion ingresada, como nos podemos dar cuenta la aplicación es muy sencilla de utilizar.</w:t>
      </w:r>
    </w:p>
    <w:p w:rsidR="00752015" w:rsidRPr="00752015" w:rsidRDefault="00752015" w:rsidP="00752015">
      <w:pPr>
        <w:pStyle w:val="Level2"/>
        <w:spacing w:line="480" w:lineRule="auto"/>
        <w:ind w:left="360"/>
        <w:rPr>
          <w:noProof/>
          <w:sz w:val="24"/>
          <w:lang w:val="es-MX" w:eastAsia="es-MX"/>
        </w:rPr>
      </w:pPr>
      <w:r>
        <w:rPr>
          <w:noProof/>
          <w:lang w:val="es-MX" w:eastAsia="es-MX"/>
        </w:rPr>
        <w:lastRenderedPageBreak/>
        <w:drawing>
          <wp:inline distT="0" distB="0" distL="0" distR="0" wp14:anchorId="0186E0A5" wp14:editId="4905EA6F">
            <wp:extent cx="5486400" cy="30848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84830"/>
                    </a:xfrm>
                    <a:prstGeom prst="rect">
                      <a:avLst/>
                    </a:prstGeom>
                  </pic:spPr>
                </pic:pic>
              </a:graphicData>
            </a:graphic>
          </wp:inline>
        </w:drawing>
      </w:r>
    </w:p>
    <w:p w:rsidR="00D76E4B" w:rsidRPr="00752015" w:rsidRDefault="00752015" w:rsidP="00752015">
      <w:pPr>
        <w:pStyle w:val="Level2"/>
        <w:numPr>
          <w:ilvl w:val="0"/>
          <w:numId w:val="7"/>
        </w:numPr>
        <w:spacing w:line="480" w:lineRule="auto"/>
        <w:outlineLvl w:val="0"/>
        <w:rPr>
          <w:noProof/>
          <w:sz w:val="24"/>
          <w:lang w:val="es-MX" w:eastAsia="es-MX"/>
        </w:rPr>
      </w:pPr>
      <w:r>
        <w:rPr>
          <w:noProof/>
          <w:sz w:val="24"/>
          <w:lang w:val="es-MX" w:eastAsia="es-MX"/>
        </w:rPr>
        <w:t>Por el momento es toda la interaccion que se puede tener con la aplicación de parte del cliente.</w:t>
      </w:r>
    </w:p>
    <w:p w:rsidR="00D76E4B" w:rsidRPr="00F31E3F" w:rsidRDefault="00D76E4B" w:rsidP="00752015">
      <w:pPr>
        <w:pStyle w:val="Level3"/>
        <w:spacing w:line="480" w:lineRule="auto"/>
        <w:rPr>
          <w:sz w:val="24"/>
          <w:lang w:val="es-MX"/>
        </w:rPr>
      </w:pPr>
    </w:p>
    <w:p w:rsidR="00C910B4" w:rsidRPr="00F31E3F" w:rsidRDefault="00752015" w:rsidP="00F31E3F">
      <w:pPr>
        <w:pStyle w:val="Level1"/>
        <w:spacing w:line="480" w:lineRule="auto"/>
        <w:rPr>
          <w:sz w:val="24"/>
          <w:lang w:val="es-MX"/>
        </w:rPr>
      </w:pPr>
      <w:r>
        <w:rPr>
          <w:sz w:val="24"/>
          <w:lang w:val="es-MX"/>
        </w:rPr>
        <w:t>agradecimientos</w:t>
      </w:r>
    </w:p>
    <w:p w:rsidR="00A7641B" w:rsidRPr="00F31E3F" w:rsidRDefault="00C910B4" w:rsidP="002B7EFF">
      <w:pPr>
        <w:pStyle w:val="Level3"/>
        <w:spacing w:line="480" w:lineRule="auto"/>
        <w:jc w:val="both"/>
        <w:rPr>
          <w:sz w:val="24"/>
          <w:lang w:val="es-MX"/>
        </w:rPr>
      </w:pPr>
      <w:r w:rsidRPr="00F31E3F">
        <w:rPr>
          <w:sz w:val="24"/>
          <w:lang w:val="es-MX"/>
        </w:rPr>
        <w:t xml:space="preserve">este manual de usuario fue realizado con los pasos exactos para poder </w:t>
      </w:r>
      <w:r w:rsidR="002B7EFF">
        <w:rPr>
          <w:sz w:val="24"/>
          <w:lang w:val="es-MX"/>
        </w:rPr>
        <w:t xml:space="preserve">realizar </w:t>
      </w:r>
      <w:r w:rsidR="00A7641B" w:rsidRPr="00F31E3F">
        <w:rPr>
          <w:sz w:val="24"/>
          <w:lang w:val="es-MX"/>
        </w:rPr>
        <w:t>las operaciones de renova</w:t>
      </w:r>
      <w:r w:rsidR="002B7EFF">
        <w:rPr>
          <w:sz w:val="24"/>
          <w:lang w:val="es-MX"/>
        </w:rPr>
        <w:t xml:space="preserve"> </w:t>
      </w:r>
      <w:r w:rsidR="00A7641B" w:rsidRPr="00F31E3F">
        <w:rPr>
          <w:sz w:val="24"/>
          <w:lang w:val="es-MX"/>
        </w:rPr>
        <w:t xml:space="preserve">spa. </w:t>
      </w:r>
    </w:p>
    <w:p w:rsidR="00A7641B" w:rsidRPr="00F31E3F" w:rsidRDefault="002B7EFF" w:rsidP="002B7EFF">
      <w:pPr>
        <w:pStyle w:val="Level3"/>
        <w:spacing w:line="480" w:lineRule="auto"/>
        <w:jc w:val="both"/>
        <w:rPr>
          <w:sz w:val="24"/>
          <w:lang w:val="es-MX"/>
        </w:rPr>
      </w:pPr>
      <w:r>
        <w:rPr>
          <w:sz w:val="24"/>
          <w:lang w:val="es-MX"/>
        </w:rPr>
        <w:t xml:space="preserve">La aplicación fue basada en la usabilidad para el usuario. </w:t>
      </w:r>
      <w:r w:rsidR="00A7641B" w:rsidRPr="00F31E3F">
        <w:rPr>
          <w:sz w:val="24"/>
          <w:lang w:val="es-MX"/>
        </w:rPr>
        <w:t xml:space="preserve">si llegase a tener algún inconveniente favor de mandar un correo electrónico a la siguiente cuenta: </w:t>
      </w:r>
      <w:hyperlink r:id="rId16" w:history="1">
        <w:r w:rsidRPr="002D0C87">
          <w:rPr>
            <w:rStyle w:val="Hipervnculo"/>
            <w:sz w:val="24"/>
            <w:lang w:val="es-MX"/>
          </w:rPr>
          <w:t>enrique121919@hotmail.com</w:t>
        </w:r>
      </w:hyperlink>
      <w:r>
        <w:rPr>
          <w:sz w:val="24"/>
          <w:lang w:val="es-MX"/>
        </w:rPr>
        <w:t xml:space="preserve">. </w:t>
      </w:r>
      <w:r w:rsidR="00A7641B" w:rsidRPr="00F31E3F">
        <w:rPr>
          <w:sz w:val="24"/>
          <w:lang w:val="es-MX"/>
        </w:rPr>
        <w:t>le agradezco tomarse el tiempo de leer este manual, el cual fue realizado para</w:t>
      </w:r>
      <w:r>
        <w:rPr>
          <w:sz w:val="24"/>
          <w:lang w:val="es-MX"/>
        </w:rPr>
        <w:t xml:space="preserve"> usted y con la mejor intensión, para darle un mejor uso a la aplicación.</w:t>
      </w:r>
    </w:p>
    <w:sectPr w:rsidR="00A7641B" w:rsidRPr="00F31E3F" w:rsidSect="003C1833">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FD6" w:rsidRDefault="00D82FD6" w:rsidP="00AB7C5B">
      <w:r>
        <w:separator/>
      </w:r>
    </w:p>
  </w:endnote>
  <w:endnote w:type="continuationSeparator" w:id="0">
    <w:p w:rsidR="00D82FD6" w:rsidRDefault="00D82FD6" w:rsidP="00AB7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818851"/>
      <w:docPartObj>
        <w:docPartGallery w:val="Page Numbers (Bottom of Page)"/>
        <w:docPartUnique/>
      </w:docPartObj>
    </w:sdtPr>
    <w:sdtEndPr>
      <w:rPr>
        <w:noProof/>
      </w:rPr>
    </w:sdtEndPr>
    <w:sdtContent>
      <w:p w:rsidR="00AB7C5B" w:rsidRDefault="00AB7C5B">
        <w:pPr>
          <w:pStyle w:val="Piedepgina"/>
        </w:pPr>
        <w:r>
          <w:fldChar w:fldCharType="begin"/>
        </w:r>
        <w:r>
          <w:instrText xml:space="preserve"> PAGE   \* MERGEFORMAT </w:instrText>
        </w:r>
        <w:r>
          <w:fldChar w:fldCharType="separate"/>
        </w:r>
        <w:r w:rsidR="002B7EFF">
          <w:rPr>
            <w:noProof/>
          </w:rPr>
          <w:t>5</w:t>
        </w:r>
        <w:r>
          <w:rPr>
            <w:noProof/>
          </w:rPr>
          <w:fldChar w:fldCharType="end"/>
        </w:r>
      </w:p>
    </w:sdtContent>
  </w:sdt>
  <w:p w:rsidR="00AB7C5B" w:rsidRDefault="00AB7C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FD6" w:rsidRDefault="00D82FD6" w:rsidP="00AB7C5B">
      <w:r>
        <w:separator/>
      </w:r>
    </w:p>
  </w:footnote>
  <w:footnote w:type="continuationSeparator" w:id="0">
    <w:p w:rsidR="00D82FD6" w:rsidRDefault="00D82FD6" w:rsidP="00AB7C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95CE4"/>
    <w:multiLevelType w:val="hybridMultilevel"/>
    <w:tmpl w:val="60C035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A43DBE"/>
    <w:multiLevelType w:val="hybridMultilevel"/>
    <w:tmpl w:val="83DE3F76"/>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7D02C4F"/>
    <w:multiLevelType w:val="hybridMultilevel"/>
    <w:tmpl w:val="ADD4262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A12833"/>
    <w:multiLevelType w:val="hybridMultilevel"/>
    <w:tmpl w:val="ECFE68C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9A6A48"/>
    <w:multiLevelType w:val="hybridMultilevel"/>
    <w:tmpl w:val="999A3A4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8835979"/>
    <w:multiLevelType w:val="hybridMultilevel"/>
    <w:tmpl w:val="74BE0D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4F1487D"/>
    <w:multiLevelType w:val="hybridMultilevel"/>
    <w:tmpl w:val="35A41C2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74B33CF8"/>
    <w:multiLevelType w:val="hybridMultilevel"/>
    <w:tmpl w:val="0096F1C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B75BCD"/>
    <w:multiLevelType w:val="hybridMultilevel"/>
    <w:tmpl w:val="DBB68E7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E9D32BE"/>
    <w:multiLevelType w:val="hybridMultilevel"/>
    <w:tmpl w:val="00726BA4"/>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8"/>
  </w:num>
  <w:num w:numId="7">
    <w:abstractNumId w:val="9"/>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33"/>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1F49"/>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E70EC"/>
    <w:rsid w:val="001F7717"/>
    <w:rsid w:val="002037EA"/>
    <w:rsid w:val="00207545"/>
    <w:rsid w:val="00211742"/>
    <w:rsid w:val="00211B87"/>
    <w:rsid w:val="00211E2E"/>
    <w:rsid w:val="00212E32"/>
    <w:rsid w:val="002135AB"/>
    <w:rsid w:val="00213AD5"/>
    <w:rsid w:val="00214280"/>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B7EFF"/>
    <w:rsid w:val="002C11E3"/>
    <w:rsid w:val="002C1F09"/>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4482"/>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24C"/>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3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4482"/>
    <w:rsid w:val="00595F38"/>
    <w:rsid w:val="005A0266"/>
    <w:rsid w:val="005A175A"/>
    <w:rsid w:val="005A1BAD"/>
    <w:rsid w:val="005A2027"/>
    <w:rsid w:val="005A55B3"/>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212"/>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2015"/>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A718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2687"/>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641B"/>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B7C5B"/>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06AC"/>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2B75"/>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0B4"/>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14D8"/>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6E4B"/>
    <w:rsid w:val="00D77A09"/>
    <w:rsid w:val="00D77D86"/>
    <w:rsid w:val="00D77DE6"/>
    <w:rsid w:val="00D81DB0"/>
    <w:rsid w:val="00D82FD6"/>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29DC"/>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1E3F"/>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5675E6-D610-4BA3-AC20-09BBAA15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AA1"/>
    <w:rPr>
      <w:rFonts w:asciiTheme="minorHAnsi" w:hAnsiTheme="minorHAnsi" w:cs="Arial"/>
    </w:rPr>
  </w:style>
  <w:style w:type="paragraph" w:styleId="Ttulo1">
    <w:name w:val="heading 1"/>
    <w:basedOn w:val="Normal"/>
    <w:next w:val="Normal"/>
    <w:link w:val="Ttulo1Car"/>
    <w:rsid w:val="00971AA1"/>
    <w:pPr>
      <w:keepNext/>
      <w:keepLines/>
      <w:spacing w:before="480"/>
      <w:outlineLvl w:val="0"/>
    </w:pPr>
    <w:rPr>
      <w:rFonts w:asciiTheme="majorHAnsi" w:eastAsiaTheme="majorEastAsia" w:hAnsiTheme="majorHAnsi" w:cstheme="maj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DC2">
    <w:name w:val="toc 2"/>
    <w:basedOn w:val="Normal"/>
    <w:next w:val="Normal"/>
    <w:autoRedefine/>
    <w:semiHidden/>
    <w:unhideWhenUsed/>
    <w:rsid w:val="009B201F"/>
    <w:rPr>
      <w:rFonts w:ascii="Times New Roman" w:hAnsi="Times New Roman" w:cs="Times New Roman"/>
      <w:b/>
      <w:bCs/>
      <w:smallCaps/>
      <w:sz w:val="22"/>
      <w:szCs w:val="22"/>
    </w:rPr>
  </w:style>
  <w:style w:type="paragraph" w:styleId="TD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DC1"/>
    <w:qFormat/>
    <w:rsid w:val="00971AA1"/>
    <w:pPr>
      <w:tabs>
        <w:tab w:val="right" w:pos="8630"/>
      </w:tabs>
    </w:pPr>
    <w:rPr>
      <w:rFonts w:asciiTheme="majorHAnsi" w:hAnsiTheme="majorHAnsi"/>
    </w:rPr>
  </w:style>
  <w:style w:type="paragraph" w:customStyle="1" w:styleId="Level2">
    <w:name w:val="Level 2"/>
    <w:basedOn w:val="TDC2"/>
    <w:qFormat/>
    <w:rsid w:val="00971AA1"/>
    <w:pPr>
      <w:tabs>
        <w:tab w:val="right" w:pos="8630"/>
      </w:tabs>
    </w:pPr>
    <w:rPr>
      <w:rFonts w:asciiTheme="majorHAnsi" w:hAnsiTheme="majorHAnsi"/>
    </w:rPr>
  </w:style>
  <w:style w:type="paragraph" w:customStyle="1" w:styleId="Level3">
    <w:name w:val="Level 3"/>
    <w:basedOn w:val="TDC3"/>
    <w:qFormat/>
    <w:rsid w:val="00971AA1"/>
    <w:pPr>
      <w:tabs>
        <w:tab w:val="right" w:pos="8630"/>
      </w:tabs>
    </w:pPr>
    <w:rPr>
      <w:rFonts w:asciiTheme="majorHAnsi" w:hAnsiTheme="majorHAnsi"/>
    </w:rPr>
  </w:style>
  <w:style w:type="character" w:customStyle="1" w:styleId="Ttulo1Car">
    <w:name w:val="Título 1 Car"/>
    <w:basedOn w:val="Fuentedeprrafopredeter"/>
    <w:link w:val="Ttulo1"/>
    <w:rsid w:val="00971AA1"/>
    <w:rPr>
      <w:rFonts w:asciiTheme="majorHAnsi" w:eastAsiaTheme="majorEastAsia" w:hAnsiTheme="majorHAnsi" w:cstheme="majorBidi"/>
      <w:b/>
      <w:bCs/>
      <w:sz w:val="28"/>
      <w:szCs w:val="28"/>
    </w:rPr>
  </w:style>
  <w:style w:type="character" w:styleId="Textodelmarcadordeposicin">
    <w:name w:val="Placeholder Text"/>
    <w:basedOn w:val="Fuentedeprrafopredeter"/>
    <w:uiPriority w:val="99"/>
    <w:semiHidden/>
    <w:rsid w:val="00971AA1"/>
    <w:rPr>
      <w:color w:val="808080"/>
    </w:rPr>
  </w:style>
  <w:style w:type="paragraph" w:styleId="Textodeglobo">
    <w:name w:val="Balloon Text"/>
    <w:basedOn w:val="Normal"/>
    <w:link w:val="TextodegloboCar"/>
    <w:semiHidden/>
    <w:unhideWhenUsed/>
    <w:rsid w:val="00971AA1"/>
    <w:rPr>
      <w:rFonts w:ascii="Tahoma" w:hAnsi="Tahoma" w:cs="Tahoma"/>
      <w:sz w:val="16"/>
      <w:szCs w:val="16"/>
    </w:rPr>
  </w:style>
  <w:style w:type="character" w:customStyle="1" w:styleId="TextodegloboCar">
    <w:name w:val="Texto de globo Car"/>
    <w:basedOn w:val="Fuentedeprrafopredeter"/>
    <w:link w:val="Textodeglobo"/>
    <w:semiHidden/>
    <w:rsid w:val="00971AA1"/>
    <w:rPr>
      <w:rFonts w:ascii="Tahoma" w:hAnsi="Tahoma" w:cs="Tahoma"/>
      <w:sz w:val="16"/>
      <w:szCs w:val="16"/>
    </w:rPr>
  </w:style>
  <w:style w:type="paragraph" w:styleId="Sinespaciado">
    <w:name w:val="No Spacing"/>
    <w:link w:val="SinespaciadoCar"/>
    <w:uiPriority w:val="1"/>
    <w:qFormat/>
    <w:rsid w:val="003C1833"/>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3C1833"/>
    <w:rPr>
      <w:rFonts w:asciiTheme="minorHAnsi" w:eastAsiaTheme="minorEastAsia" w:hAnsiTheme="minorHAnsi" w:cstheme="minorBidi"/>
      <w:sz w:val="22"/>
      <w:szCs w:val="22"/>
    </w:rPr>
  </w:style>
  <w:style w:type="character" w:styleId="Hipervnculo">
    <w:name w:val="Hyperlink"/>
    <w:basedOn w:val="Fuentedeprrafopredeter"/>
    <w:unhideWhenUsed/>
    <w:rsid w:val="00AB7C5B"/>
    <w:rPr>
      <w:color w:val="0000FF" w:themeColor="hyperlink"/>
      <w:u w:val="single"/>
    </w:rPr>
  </w:style>
  <w:style w:type="paragraph" w:styleId="Encabezado">
    <w:name w:val="header"/>
    <w:basedOn w:val="Normal"/>
    <w:link w:val="EncabezadoCar"/>
    <w:unhideWhenUsed/>
    <w:rsid w:val="00AB7C5B"/>
    <w:pPr>
      <w:tabs>
        <w:tab w:val="center" w:pos="4419"/>
        <w:tab w:val="right" w:pos="8838"/>
      </w:tabs>
    </w:pPr>
  </w:style>
  <w:style w:type="character" w:customStyle="1" w:styleId="EncabezadoCar">
    <w:name w:val="Encabezado Car"/>
    <w:basedOn w:val="Fuentedeprrafopredeter"/>
    <w:link w:val="Encabezado"/>
    <w:rsid w:val="00AB7C5B"/>
    <w:rPr>
      <w:rFonts w:asciiTheme="minorHAnsi" w:hAnsiTheme="minorHAnsi" w:cs="Arial"/>
    </w:rPr>
  </w:style>
  <w:style w:type="paragraph" w:styleId="Piedepgina">
    <w:name w:val="footer"/>
    <w:basedOn w:val="Normal"/>
    <w:link w:val="PiedepginaCar"/>
    <w:uiPriority w:val="99"/>
    <w:unhideWhenUsed/>
    <w:rsid w:val="00AB7C5B"/>
    <w:pPr>
      <w:tabs>
        <w:tab w:val="center" w:pos="4419"/>
        <w:tab w:val="right" w:pos="8838"/>
      </w:tabs>
    </w:pPr>
  </w:style>
  <w:style w:type="character" w:customStyle="1" w:styleId="PiedepginaCar">
    <w:name w:val="Pie de página Car"/>
    <w:basedOn w:val="Fuentedeprrafopredeter"/>
    <w:link w:val="Piedepgina"/>
    <w:uiPriority w:val="99"/>
    <w:rsid w:val="00AB7C5B"/>
    <w:rPr>
      <w:rFonts w:asciiTheme="minorHAnsi" w:hAnsiTheme="minorHAnsi" w:cs="Arial"/>
    </w:rPr>
  </w:style>
  <w:style w:type="paragraph" w:styleId="Prrafodelista">
    <w:name w:val="List Paragraph"/>
    <w:basedOn w:val="Normal"/>
    <w:uiPriority w:val="34"/>
    <w:semiHidden/>
    <w:unhideWhenUsed/>
    <w:qFormat/>
    <w:rsid w:val="00314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renovaspa/php/cuestionario.ph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enrique121919@hot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renovaspa/cuestionario.php"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Roaming\Microsoft\Templates\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3D"/>
    <w:rsid w:val="0026693A"/>
    <w:rsid w:val="00503710"/>
    <w:rsid w:val="0055253D"/>
    <w:rsid w:val="005C4526"/>
    <w:rsid w:val="005E48B5"/>
    <w:rsid w:val="007B0708"/>
    <w:rsid w:val="00F341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2BDD21D67C4920A2350D7061427EA6">
    <w:name w:val="F52BDD21D67C4920A2350D7061427EA6"/>
  </w:style>
  <w:style w:type="paragraph" w:customStyle="1" w:styleId="805A2D372C2C4A16AFB0CAF6359134CC">
    <w:name w:val="805A2D372C2C4A16AFB0CAF6359134CC"/>
  </w:style>
  <w:style w:type="paragraph" w:customStyle="1" w:styleId="34ACFBF2ED714931BB47519C7A815834">
    <w:name w:val="34ACFBF2ED714931BB47519C7A815834"/>
  </w:style>
  <w:style w:type="paragraph" w:customStyle="1" w:styleId="6726829C6EF947E29895C4A28691B13B">
    <w:name w:val="6726829C6EF947E29895C4A28691B13B"/>
  </w:style>
  <w:style w:type="paragraph" w:customStyle="1" w:styleId="CF77FA1E30C743B59E28A099447D9A33">
    <w:name w:val="CF77FA1E30C743B59E28A099447D9A33"/>
  </w:style>
  <w:style w:type="paragraph" w:customStyle="1" w:styleId="CF42BB5D47A7445BBEC1C37619762B36">
    <w:name w:val="CF42BB5D47A7445BBEC1C37619762B36"/>
  </w:style>
  <w:style w:type="paragraph" w:customStyle="1" w:styleId="B758787AC5884BE892EAC68A863B1DC8">
    <w:name w:val="B758787AC5884BE892EAC68A863B1DC8"/>
  </w:style>
  <w:style w:type="paragraph" w:customStyle="1" w:styleId="4A5A76F395DB4F51ADD73EBAA1104AD1">
    <w:name w:val="4A5A76F395DB4F51ADD73EBAA1104AD1"/>
  </w:style>
  <w:style w:type="paragraph" w:customStyle="1" w:styleId="AEE2043C1DA044D28821721570777CE8">
    <w:name w:val="AEE2043C1DA044D28821721570777CE8"/>
  </w:style>
  <w:style w:type="paragraph" w:customStyle="1" w:styleId="DB751D5CBFFC475FA54AC9D84A7E761A">
    <w:name w:val="DB751D5CBFFC475FA54AC9D84A7E761A"/>
  </w:style>
  <w:style w:type="paragraph" w:customStyle="1" w:styleId="1B3747C468154B84972545610629670A">
    <w:name w:val="1B3747C468154B84972545610629670A"/>
  </w:style>
  <w:style w:type="paragraph" w:customStyle="1" w:styleId="BC2428B988804BB4B971F23D4A8107AC">
    <w:name w:val="BC2428B988804BB4B971F23D4A8107AC"/>
  </w:style>
  <w:style w:type="paragraph" w:customStyle="1" w:styleId="5F14251D947D45D1AE309211BA9F96CD">
    <w:name w:val="5F14251D947D45D1AE309211BA9F96CD"/>
  </w:style>
  <w:style w:type="paragraph" w:customStyle="1" w:styleId="1F91B77748BB46B28B270B8CAF39ABA0">
    <w:name w:val="1F91B77748BB46B28B270B8CAF39ABA0"/>
  </w:style>
  <w:style w:type="paragraph" w:customStyle="1" w:styleId="9952BE16A02947B3939CCE2C7F5EEFD6">
    <w:name w:val="9952BE16A02947B3939CCE2C7F5EEFD6"/>
  </w:style>
  <w:style w:type="paragraph" w:customStyle="1" w:styleId="32A26E33B6F64307B25FA445EB384FFD">
    <w:name w:val="32A26E33B6F64307B25FA445EB384FFD"/>
  </w:style>
  <w:style w:type="paragraph" w:customStyle="1" w:styleId="E9A7C243528148BBAFF8E26A57D47F56">
    <w:name w:val="E9A7C243528148BBAFF8E26A57D47F56"/>
  </w:style>
  <w:style w:type="paragraph" w:customStyle="1" w:styleId="A33CCD0A65B74375A9888C4E2D23CA0D">
    <w:name w:val="A33CCD0A65B74375A9888C4E2D23CA0D"/>
  </w:style>
  <w:style w:type="paragraph" w:customStyle="1" w:styleId="E004061B9079498293A66FEB4B0CA3AC">
    <w:name w:val="E004061B9079498293A66FEB4B0CA3AC"/>
  </w:style>
  <w:style w:type="paragraph" w:customStyle="1" w:styleId="202384D7D2E84CEFB11EB973944F9830">
    <w:name w:val="202384D7D2E84CEFB11EB973944F9830"/>
  </w:style>
  <w:style w:type="paragraph" w:customStyle="1" w:styleId="7C0D9D15DEA9462B92EE9582F8EF40E4">
    <w:name w:val="7C0D9D15DEA9462B92EE9582F8EF40E4"/>
  </w:style>
  <w:style w:type="paragraph" w:customStyle="1" w:styleId="BF6A0A8B591A47AC99B694D6AE47065F">
    <w:name w:val="BF6A0A8B591A47AC99B694D6AE47065F"/>
  </w:style>
  <w:style w:type="paragraph" w:customStyle="1" w:styleId="DB3894AD9774462D95CD474C5055C3F0">
    <w:name w:val="DB3894AD9774462D95CD474C5055C3F0"/>
  </w:style>
  <w:style w:type="paragraph" w:customStyle="1" w:styleId="D387963A701D4C8C8F34C11C2AD147CF">
    <w:name w:val="D387963A701D4C8C8F34C11C2AD147CF"/>
  </w:style>
  <w:style w:type="paragraph" w:customStyle="1" w:styleId="FD0B3CDF1D7E4EDAADA6CF5B53634C38">
    <w:name w:val="FD0B3CDF1D7E4EDAADA6CF5B53634C38"/>
  </w:style>
  <w:style w:type="paragraph" w:customStyle="1" w:styleId="ED31584453104720A2163007AB62EEE1">
    <w:name w:val="ED31584453104720A2163007AB62EEE1"/>
  </w:style>
  <w:style w:type="paragraph" w:customStyle="1" w:styleId="8922A172398F456DBF3F2CEC79F1BD50">
    <w:name w:val="8922A172398F456DBF3F2CEC79F1BD50"/>
  </w:style>
  <w:style w:type="paragraph" w:customStyle="1" w:styleId="298D570612C34A8BAB134EFC4C4A873A">
    <w:name w:val="298D570612C34A8BAB134EFC4C4A873A"/>
  </w:style>
  <w:style w:type="paragraph" w:customStyle="1" w:styleId="DCC5F347F05E46338C512DC6D9BE1E77">
    <w:name w:val="DCC5F347F05E46338C512DC6D9BE1E77"/>
  </w:style>
  <w:style w:type="paragraph" w:customStyle="1" w:styleId="88DD07414E7D41BF95DF53AABBC0D559">
    <w:name w:val="88DD07414E7D41BF95DF53AABBC0D559"/>
  </w:style>
  <w:style w:type="paragraph" w:customStyle="1" w:styleId="32075476E70443A79949A6D3FC34AF96">
    <w:name w:val="32075476E70443A79949A6D3FC34AF96"/>
  </w:style>
  <w:style w:type="paragraph" w:customStyle="1" w:styleId="561E27F4092C4C888D6DF477D5A9B8E2">
    <w:name w:val="561E27F4092C4C888D6DF477D5A9B8E2"/>
  </w:style>
  <w:style w:type="paragraph" w:customStyle="1" w:styleId="495EA8DD65174D758D5E4D216976238A">
    <w:name w:val="495EA8DD65174D758D5E4D216976238A"/>
  </w:style>
  <w:style w:type="paragraph" w:customStyle="1" w:styleId="5758C4D42F1241DEB586CE0447B19121">
    <w:name w:val="5758C4D42F1241DEB586CE0447B19121"/>
  </w:style>
  <w:style w:type="paragraph" w:customStyle="1" w:styleId="4046F842955B41F69EA08771E0E5DD92">
    <w:name w:val="4046F842955B41F69EA08771E0E5DD92"/>
  </w:style>
  <w:style w:type="paragraph" w:customStyle="1" w:styleId="77188FD72C5F4732AF207E96C48EE55E">
    <w:name w:val="77188FD72C5F4732AF207E96C48EE55E"/>
  </w:style>
  <w:style w:type="paragraph" w:customStyle="1" w:styleId="DBF8B4864F65460CB619CDB06C392FD6">
    <w:name w:val="DBF8B4864F65460CB619CDB06C392FD6"/>
  </w:style>
  <w:style w:type="paragraph" w:customStyle="1" w:styleId="4CF199DFBB774BAC9407F2EAA63F2FA6">
    <w:name w:val="4CF199DFBB774BAC9407F2EAA63F2FA6"/>
  </w:style>
  <w:style w:type="paragraph" w:customStyle="1" w:styleId="72A51ED975064E0F85FC834468021257">
    <w:name w:val="72A51ED975064E0F85FC834468021257"/>
  </w:style>
  <w:style w:type="paragraph" w:customStyle="1" w:styleId="49B4D335E54B4760B74F91D666AB9CB4">
    <w:name w:val="49B4D335E54B4760B74F91D666AB9CB4"/>
  </w:style>
  <w:style w:type="paragraph" w:customStyle="1" w:styleId="109A57F97B8C4E159DFDCF27C3C82E70">
    <w:name w:val="109A57F97B8C4E159DFDCF27C3C82E70"/>
  </w:style>
  <w:style w:type="paragraph" w:customStyle="1" w:styleId="7971181135774B79BE1D4DD04711F2A9">
    <w:name w:val="7971181135774B79BE1D4DD04711F2A9"/>
  </w:style>
  <w:style w:type="paragraph" w:customStyle="1" w:styleId="698201A65E084A269CDBABE66B104058">
    <w:name w:val="698201A65E084A269CDBABE66B104058"/>
    <w:rsid w:val="0055253D"/>
  </w:style>
  <w:style w:type="paragraph" w:customStyle="1" w:styleId="877A1A8F1BB94AF390F0531D91D044C7">
    <w:name w:val="877A1A8F1BB94AF390F0531D91D044C7"/>
    <w:rsid w:val="00552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2016-03-07T00:00:00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3.xml><?xml version="1.0" encoding="utf-8"?>
<ds:datastoreItem xmlns:ds="http://schemas.openxmlformats.org/officeDocument/2006/customXml" ds:itemID="{F26FCAFD-985F-40F4-BF74-C1CF3E37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(Fancy design)</Template>
  <TotalTime>263</TotalTime>
  <Pages>6</Pages>
  <Words>392</Words>
  <Characters>2160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 (renova Spa)</vt:lpstr>
      <vt:lpstr>Manual de usuario (renova Spa)</vt:lpstr>
    </vt:vector>
  </TitlesOfParts>
  <Company>UT Riviera maya</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(renova Spa)</dc:title>
  <dc:subject>Calidad en el desarrollo del software</dc:subject>
  <dc:creator>gary arellano</dc:creator>
  <cp:keywords/>
  <cp:lastModifiedBy>enrike diaz</cp:lastModifiedBy>
  <cp:revision>8</cp:revision>
  <dcterms:created xsi:type="dcterms:W3CDTF">2016-03-08T01:17:00Z</dcterms:created>
  <dcterms:modified xsi:type="dcterms:W3CDTF">2016-03-09T04:01:00Z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ies>
</file>